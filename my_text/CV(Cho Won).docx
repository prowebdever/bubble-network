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7832F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607680" w:rsidP="001B2ABD">
            <w:pPr>
              <w:pStyle w:val="Title"/>
            </w:pPr>
            <w:r>
              <w:t>CHO WON</w:t>
            </w:r>
          </w:p>
          <w:p w:rsidR="001B2ABD" w:rsidRDefault="003A2332" w:rsidP="001B2ABD">
            <w:pPr>
              <w:pStyle w:val="Subtitle"/>
            </w:pPr>
            <w:r w:rsidRPr="00852B42">
              <w:rPr>
                <w:spacing w:val="0"/>
                <w:w w:val="43"/>
              </w:rPr>
              <w:t>Senior Mobile &amp; Web Develope</w:t>
            </w:r>
            <w:r w:rsidRPr="00852B42">
              <w:rPr>
                <w:spacing w:val="150"/>
                <w:w w:val="43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1CE749C15F0B418EAB9BDF3796B2D90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A2332" w:rsidRDefault="003A2332" w:rsidP="009260CD">
            <w:r>
              <w:t xml:space="preserve">I am a seasoned expert in Mobile &amp; Web development. I have 10+ years of experiences in Mobile app &amp; Web site development. </w:t>
            </w:r>
          </w:p>
          <w:p w:rsidR="003A2332" w:rsidRDefault="003A2332" w:rsidP="009260CD">
            <w:r>
              <w:t>Especially I have deep understanding of Android/ Angular/ Codeigniter/ Prestashop/ Magento</w:t>
            </w:r>
            <w:r w:rsidR="00607680">
              <w:t xml:space="preserve"> / Nodejs / Angular / IONIC</w:t>
            </w:r>
            <w:r>
              <w:t xml:space="preserve">. </w:t>
            </w:r>
          </w:p>
          <w:p w:rsidR="003A2332" w:rsidRDefault="003A2332" w:rsidP="009260CD">
            <w:r>
              <w:t xml:space="preserve">And I have built many mobile games such as playing card with Cocos creator/Cocos2D. </w:t>
            </w:r>
          </w:p>
          <w:p w:rsidR="00036450" w:rsidRDefault="003A2332" w:rsidP="009260CD">
            <w:r>
              <w:t>Excel/VBA is my basic skill.</w:t>
            </w:r>
          </w:p>
          <w:p w:rsidR="00036450" w:rsidRDefault="00036450" w:rsidP="00036450"/>
          <w:sdt>
            <w:sdtPr>
              <w:id w:val="-1954003311"/>
              <w:placeholder>
                <w:docPart w:val="CB2CBB7A49994C8D8F813E43B8A9C77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-240260293"/>
              <w:placeholder>
                <w:docPart w:val="A5A5D073EAEF49FB933AD2909F4871F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607680" w:rsidP="004D3011">
            <w:pPr>
              <w:rPr>
                <w:rStyle w:val="Hyperlink"/>
              </w:rPr>
            </w:pPr>
            <w:r>
              <w:t>chowon39872</w:t>
            </w:r>
            <w:r w:rsidR="003A2332">
              <w:t>@hotmail.com</w:t>
            </w:r>
          </w:p>
          <w:sdt>
            <w:sdtPr>
              <w:id w:val="-1444214663"/>
              <w:placeholder>
                <w:docPart w:val="3FC2C15F5BDE471BB430255B74F0659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D3011" w:rsidRDefault="005A06D2" w:rsidP="005A06D2">
            <w:r>
              <w:t>Ping Pong, Tennis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F88AF03BF143F5B46B3AD48416B84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A2332" w:rsidP="00B359E4">
            <w:pPr>
              <w:pStyle w:val="Heading4"/>
            </w:pPr>
            <w:r>
              <w:t>Qinghai University</w:t>
            </w:r>
          </w:p>
          <w:p w:rsidR="00036450" w:rsidRPr="00B359E4" w:rsidRDefault="003A2332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2014</w:t>
            </w:r>
          </w:p>
          <w:p w:rsidR="004D3011" w:rsidRDefault="003A2332" w:rsidP="00036450">
            <w:r>
              <w:t>Master in Computer Science</w:t>
            </w:r>
          </w:p>
          <w:p w:rsidR="00036450" w:rsidRDefault="00036450" w:rsidP="00036450"/>
          <w:sdt>
            <w:sdtPr>
              <w:id w:val="1001553383"/>
              <w:placeholder>
                <w:docPart w:val="25F3580DE77C443195E7C838AEBF4391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716F64" w:rsidRPr="004D3011" w:rsidRDefault="00716F64" w:rsidP="00716F64">
            <w:pPr>
              <w:pStyle w:val="Heading4"/>
              <w:rPr>
                <w:bCs/>
              </w:rPr>
            </w:pPr>
            <w:r>
              <w:t>[Wordpress / Woocommerce]</w:t>
            </w:r>
            <w:r w:rsidRPr="004D3011">
              <w:t xml:space="preserve">  </w:t>
            </w:r>
            <w:r>
              <w:t>[Online Furniture Shop]</w:t>
            </w:r>
          </w:p>
          <w:p w:rsidR="00716F64" w:rsidRDefault="00716F64" w:rsidP="00716F64">
            <w:pPr>
              <w:pStyle w:val="Date"/>
            </w:pPr>
            <w:r>
              <w:t>October, 2021</w:t>
            </w:r>
            <w:r w:rsidRPr="004D3011">
              <w:t>–</w:t>
            </w:r>
            <w:r>
              <w:t>November, 2021</w:t>
            </w:r>
          </w:p>
          <w:p w:rsidR="00716F64" w:rsidRPr="005A06D2" w:rsidRDefault="00716F64" w:rsidP="00716F64">
            <w:r>
              <w:t>Developing of web site based on Wordpress</w:t>
            </w:r>
          </w:p>
          <w:p w:rsidR="00716F64" w:rsidRDefault="00D72C4E" w:rsidP="00B359E4">
            <w:pPr>
              <w:pStyle w:val="Heading4"/>
              <w:rPr>
                <w:b w:val="0"/>
              </w:rPr>
            </w:pPr>
            <w:hyperlink r:id="rId11" w:history="1">
              <w:r w:rsidRPr="005D5BE1">
                <w:rPr>
                  <w:rStyle w:val="Hyperlink"/>
                  <w:b w:val="0"/>
                </w:rPr>
                <w:t>https://commfurn.com.au/</w:t>
              </w:r>
            </w:hyperlink>
          </w:p>
          <w:p w:rsidR="00D72C4E" w:rsidRPr="00D72C4E" w:rsidRDefault="00D72C4E" w:rsidP="00D72C4E">
            <w:bookmarkStart w:id="0" w:name="_GoBack"/>
            <w:bookmarkEnd w:id="0"/>
          </w:p>
          <w:p w:rsidR="004D3011" w:rsidRPr="004D3011" w:rsidRDefault="005A06D2" w:rsidP="00B359E4">
            <w:pPr>
              <w:pStyle w:val="Heading4"/>
              <w:rPr>
                <w:bCs/>
              </w:rPr>
            </w:pPr>
            <w:r>
              <w:t>[M</w:t>
            </w:r>
            <w:r w:rsidRPr="005A06D2">
              <w:t>arsano</w:t>
            </w:r>
            <w:r>
              <w:t>]</w:t>
            </w:r>
            <w:r w:rsidR="004D3011" w:rsidRPr="004D3011">
              <w:t xml:space="preserve">  </w:t>
            </w:r>
            <w:r>
              <w:t>[Online Flower Shop]</w:t>
            </w:r>
          </w:p>
          <w:p w:rsidR="004D3011" w:rsidRDefault="005A06D2" w:rsidP="00B359E4">
            <w:pPr>
              <w:pStyle w:val="Date"/>
            </w:pPr>
            <w:r>
              <w:t>March, 2015</w:t>
            </w:r>
            <w:r w:rsidR="004D3011" w:rsidRPr="004D3011">
              <w:t>–</w:t>
            </w:r>
            <w:r>
              <w:t>May, 2015</w:t>
            </w:r>
          </w:p>
          <w:p w:rsidR="005A06D2" w:rsidRPr="005A06D2" w:rsidRDefault="005A06D2" w:rsidP="005A06D2">
            <w:r>
              <w:t>Developing of web site based on Prestashop</w:t>
            </w:r>
          </w:p>
          <w:p w:rsidR="004D3011" w:rsidRPr="00920ADA" w:rsidRDefault="005A06D2" w:rsidP="004D3011">
            <w:pPr>
              <w:rPr>
                <w:rFonts w:eastAsia="SimSun"/>
                <w:lang w:eastAsia="zh-CN"/>
              </w:rPr>
            </w:pPr>
            <w:r w:rsidRPr="005A06D2">
              <w:t>http://marsano.ch/shop/index.php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920ADA" w:rsidP="00B359E4">
            <w:pPr>
              <w:pStyle w:val="Heading4"/>
              <w:rPr>
                <w:bCs/>
              </w:rPr>
            </w:pPr>
            <w:r>
              <w:rPr>
                <w:rFonts w:hint="eastAsia"/>
              </w:rPr>
              <w:t>【</w:t>
            </w:r>
            <w:r w:rsidRPr="00920ADA">
              <w:rPr>
                <w:rFonts w:hint="eastAsia"/>
              </w:rPr>
              <w:t>北京印</w:t>
            </w:r>
            <w:r w:rsidRPr="00920ADA">
              <w:rPr>
                <w:rFonts w:ascii="Microsoft YaHei" w:eastAsia="Microsoft YaHei" w:hAnsi="Microsoft YaHei" w:cs="Microsoft YaHei" w:hint="eastAsia"/>
              </w:rPr>
              <w:t>联</w:t>
            </w:r>
            <w:r w:rsidRPr="00920ADA">
              <w:rPr>
                <w:rFonts w:ascii="MS Gothic" w:hAnsi="MS Gothic" w:cs="MS Gothic"/>
              </w:rPr>
              <w:t>帮网</w:t>
            </w:r>
            <w:r w:rsidRPr="00920ADA">
              <w:rPr>
                <w:rFonts w:ascii="Microsoft YaHei" w:eastAsia="Microsoft YaHei" w:hAnsi="Microsoft YaHei" w:cs="Microsoft YaHei" w:hint="eastAsia"/>
              </w:rPr>
              <w:t>络</w:t>
            </w:r>
            <w:r w:rsidRPr="00920ADA">
              <w:rPr>
                <w:rFonts w:ascii="MS Gothic" w:hAnsi="MS Gothic" w:cs="MS Gothic"/>
              </w:rPr>
              <w:t>科技有限公司</w:t>
            </w:r>
            <w:r>
              <w:rPr>
                <w:rFonts w:ascii="MS Gothic" w:hAnsi="MS Gothic" w:cs="MS Gothic"/>
              </w:rPr>
              <w:t>】</w:t>
            </w:r>
            <w:r w:rsidR="004D3011" w:rsidRPr="004D3011">
              <w:t xml:space="preserve">  </w:t>
            </w:r>
            <w:r>
              <w:t>[Company Web Site, Mobile App]</w:t>
            </w:r>
          </w:p>
          <w:p w:rsidR="004D3011" w:rsidRDefault="00920ADA" w:rsidP="00B359E4">
            <w:pPr>
              <w:pStyle w:val="Date"/>
            </w:pPr>
            <w:r>
              <w:t xml:space="preserve">Sep, 2015 </w:t>
            </w:r>
            <w:r w:rsidR="004D3011" w:rsidRPr="004D3011">
              <w:t>–</w:t>
            </w:r>
            <w:r>
              <w:t xml:space="preserve"> May, 2016</w:t>
            </w:r>
          </w:p>
          <w:p w:rsidR="00920ADA" w:rsidRPr="00920ADA" w:rsidRDefault="00920ADA" w:rsidP="00920ADA">
            <w:r>
              <w:t>http://www.yinlianbang.com</w:t>
            </w:r>
          </w:p>
          <w:p w:rsidR="004D3011" w:rsidRPr="004D3011" w:rsidRDefault="00920ADA" w:rsidP="004D3011">
            <w:r>
              <w:t>Website &amp; Mobile app(Android/iOS) for ordering and delivering print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F4626C5F891B4A79AB748964A40563D3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zh-CN"/>
              </w:rPr>
              <w:drawing>
                <wp:inline distT="0" distB="0" distL="0" distR="0" wp14:anchorId="5AFFFF85" wp14:editId="29FA67EF">
                  <wp:extent cx="4057650" cy="174307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Default="00852B42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42" w:rsidRDefault="00852B42" w:rsidP="000C45FF">
      <w:r>
        <w:separator/>
      </w:r>
    </w:p>
  </w:endnote>
  <w:endnote w:type="continuationSeparator" w:id="0">
    <w:p w:rsidR="00852B42" w:rsidRDefault="00852B4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42" w:rsidRDefault="00852B42" w:rsidP="000C45FF">
      <w:r>
        <w:separator/>
      </w:r>
    </w:p>
  </w:footnote>
  <w:footnote w:type="continuationSeparator" w:id="0">
    <w:p w:rsidR="00852B42" w:rsidRDefault="00852B4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32"/>
    <w:rsid w:val="00036450"/>
    <w:rsid w:val="0009439C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2332"/>
    <w:rsid w:val="003A6B7D"/>
    <w:rsid w:val="003B06CA"/>
    <w:rsid w:val="004071FC"/>
    <w:rsid w:val="004250B0"/>
    <w:rsid w:val="00445947"/>
    <w:rsid w:val="004813B3"/>
    <w:rsid w:val="00496591"/>
    <w:rsid w:val="004C63E4"/>
    <w:rsid w:val="004D3011"/>
    <w:rsid w:val="005262AC"/>
    <w:rsid w:val="005A06D2"/>
    <w:rsid w:val="005E39D5"/>
    <w:rsid w:val="00600670"/>
    <w:rsid w:val="00607680"/>
    <w:rsid w:val="0062123A"/>
    <w:rsid w:val="00646E75"/>
    <w:rsid w:val="006771D0"/>
    <w:rsid w:val="00715FCB"/>
    <w:rsid w:val="00716F64"/>
    <w:rsid w:val="00743101"/>
    <w:rsid w:val="007775E1"/>
    <w:rsid w:val="007867A0"/>
    <w:rsid w:val="007927F5"/>
    <w:rsid w:val="00802CA0"/>
    <w:rsid w:val="00852B42"/>
    <w:rsid w:val="00920ADA"/>
    <w:rsid w:val="009260CD"/>
    <w:rsid w:val="00952C25"/>
    <w:rsid w:val="00A2118D"/>
    <w:rsid w:val="00AD76E2"/>
    <w:rsid w:val="00B14BAA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2C4E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furn.com.au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k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45905881483125"/>
          <c:y val="0"/>
          <c:w val="0.7481724643574483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Codeigniter</c:v>
                </c:pt>
                <c:pt idx="1">
                  <c:v>Prestashop</c:v>
                </c:pt>
                <c:pt idx="2">
                  <c:v>NodeJS</c:v>
                </c:pt>
                <c:pt idx="3">
                  <c:v>IONIC</c:v>
                </c:pt>
                <c:pt idx="4">
                  <c:v>Angular</c:v>
                </c:pt>
                <c:pt idx="5">
                  <c:v>PHP</c:v>
                </c:pt>
                <c:pt idx="6">
                  <c:v>Android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47753040"/>
        <c:axId val="247753824"/>
      </c:barChart>
      <c:catAx>
        <c:axId val="247753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753824"/>
        <c:crosses val="autoZero"/>
        <c:auto val="1"/>
        <c:lblAlgn val="ctr"/>
        <c:lblOffset val="100"/>
        <c:noMultiLvlLbl val="0"/>
      </c:catAx>
      <c:valAx>
        <c:axId val="24775382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4775304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E749C15F0B418EAB9BDF3796B2D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0D4A-5536-4918-AC5F-9A26E3F34FEA}"/>
      </w:docPartPr>
      <w:docPartBody>
        <w:p w:rsidR="00BC34C0" w:rsidRDefault="004D727F">
          <w:pPr>
            <w:pStyle w:val="1CE749C15F0B418EAB9BDF3796B2D901"/>
          </w:pPr>
          <w:r w:rsidRPr="00D5459D">
            <w:t>Profile</w:t>
          </w:r>
        </w:p>
      </w:docPartBody>
    </w:docPart>
    <w:docPart>
      <w:docPartPr>
        <w:name w:val="CB2CBB7A49994C8D8F813E43B8A9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81C45-DB97-429A-B7C9-4B1F180DBBC6}"/>
      </w:docPartPr>
      <w:docPartBody>
        <w:p w:rsidR="00BC34C0" w:rsidRDefault="004D727F">
          <w:pPr>
            <w:pStyle w:val="CB2CBB7A49994C8D8F813E43B8A9C77D"/>
          </w:pPr>
          <w:r w:rsidRPr="00CB0055">
            <w:t>Contact</w:t>
          </w:r>
        </w:p>
      </w:docPartBody>
    </w:docPart>
    <w:docPart>
      <w:docPartPr>
        <w:name w:val="A5A5D073EAEF49FB933AD2909F48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2EA9A-DCAE-4B7F-AF58-F2F1616FFFAA}"/>
      </w:docPartPr>
      <w:docPartBody>
        <w:p w:rsidR="00BC34C0" w:rsidRDefault="004D727F">
          <w:pPr>
            <w:pStyle w:val="A5A5D073EAEF49FB933AD2909F4871F0"/>
          </w:pPr>
          <w:r w:rsidRPr="004D3011">
            <w:t>EMAIL:</w:t>
          </w:r>
        </w:p>
      </w:docPartBody>
    </w:docPart>
    <w:docPart>
      <w:docPartPr>
        <w:name w:val="3FC2C15F5BDE471BB430255B74F0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FD9C-E42E-4622-8BE1-31B587EF18CD}"/>
      </w:docPartPr>
      <w:docPartBody>
        <w:p w:rsidR="00BC34C0" w:rsidRDefault="004D727F">
          <w:pPr>
            <w:pStyle w:val="3FC2C15F5BDE471BB430255B74F06597"/>
          </w:pPr>
          <w:r w:rsidRPr="00CB0055">
            <w:t>Hobbies</w:t>
          </w:r>
        </w:p>
      </w:docPartBody>
    </w:docPart>
    <w:docPart>
      <w:docPartPr>
        <w:name w:val="DAF88AF03BF143F5B46B3AD48416B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198C2-8D41-44EB-88D9-9CCEE5B8BD73}"/>
      </w:docPartPr>
      <w:docPartBody>
        <w:p w:rsidR="00BC34C0" w:rsidRDefault="004D727F">
          <w:pPr>
            <w:pStyle w:val="DAF88AF03BF143F5B46B3AD48416B843"/>
          </w:pPr>
          <w:r w:rsidRPr="00036450">
            <w:t>EDUCATION</w:t>
          </w:r>
        </w:p>
      </w:docPartBody>
    </w:docPart>
    <w:docPart>
      <w:docPartPr>
        <w:name w:val="25F3580DE77C443195E7C838AEBF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BDB7-D1EF-4C7A-BF6F-C19DB1EC75B0}"/>
      </w:docPartPr>
      <w:docPartBody>
        <w:p w:rsidR="00BC34C0" w:rsidRDefault="004D727F">
          <w:pPr>
            <w:pStyle w:val="25F3580DE77C443195E7C838AEBF4391"/>
          </w:pPr>
          <w:r w:rsidRPr="00036450">
            <w:t>WORK EXPERIENCE</w:t>
          </w:r>
        </w:p>
      </w:docPartBody>
    </w:docPart>
    <w:docPart>
      <w:docPartPr>
        <w:name w:val="F4626C5F891B4A79AB748964A405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2F1F-FB91-4464-B673-2F26E3400327}"/>
      </w:docPartPr>
      <w:docPartBody>
        <w:p w:rsidR="00BC34C0" w:rsidRDefault="004D727F">
          <w:pPr>
            <w:pStyle w:val="F4626C5F891B4A79AB748964A40563D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F"/>
    <w:rsid w:val="004D727F"/>
    <w:rsid w:val="00903D90"/>
    <w:rsid w:val="009E31DF"/>
    <w:rsid w:val="00BC34C0"/>
    <w:rsid w:val="00E9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5FFD34A864642A332F39469529825">
    <w:name w:val="3EF5FFD34A864642A332F39469529825"/>
  </w:style>
  <w:style w:type="paragraph" w:customStyle="1" w:styleId="E9DA390CB8244541AB592AAAE0512BFD">
    <w:name w:val="E9DA390CB8244541AB592AAAE0512BFD"/>
  </w:style>
  <w:style w:type="paragraph" w:customStyle="1" w:styleId="1CE749C15F0B418EAB9BDF3796B2D901">
    <w:name w:val="1CE749C15F0B418EAB9BDF3796B2D901"/>
  </w:style>
  <w:style w:type="paragraph" w:customStyle="1" w:styleId="6A4039783D544C5BAB86189CBB730CA9">
    <w:name w:val="6A4039783D544C5BAB86189CBB730CA9"/>
  </w:style>
  <w:style w:type="paragraph" w:customStyle="1" w:styleId="CB2CBB7A49994C8D8F813E43B8A9C77D">
    <w:name w:val="CB2CBB7A49994C8D8F813E43B8A9C77D"/>
  </w:style>
  <w:style w:type="paragraph" w:customStyle="1" w:styleId="EEA2EA69610F46EC9FC5FB78CAD89CB5">
    <w:name w:val="EEA2EA69610F46EC9FC5FB78CAD89CB5"/>
  </w:style>
  <w:style w:type="paragraph" w:customStyle="1" w:styleId="26D92C373D834A788B9DBE95D59A9B7C">
    <w:name w:val="26D92C373D834A788B9DBE95D59A9B7C"/>
  </w:style>
  <w:style w:type="paragraph" w:customStyle="1" w:styleId="511D3D0300B847A09C3E02F2531DB793">
    <w:name w:val="511D3D0300B847A09C3E02F2531DB793"/>
  </w:style>
  <w:style w:type="paragraph" w:customStyle="1" w:styleId="FC2D02D146EF4B39A42BF51B90549DC5">
    <w:name w:val="FC2D02D146EF4B39A42BF51B90549DC5"/>
  </w:style>
  <w:style w:type="paragraph" w:customStyle="1" w:styleId="A5A5D073EAEF49FB933AD2909F4871F0">
    <w:name w:val="A5A5D073EAEF49FB933AD2909F4871F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C03CFC17358441C96DF18433441533F">
    <w:name w:val="CC03CFC17358441C96DF18433441533F"/>
  </w:style>
  <w:style w:type="paragraph" w:customStyle="1" w:styleId="3FC2C15F5BDE471BB430255B74F06597">
    <w:name w:val="3FC2C15F5BDE471BB430255B74F06597"/>
  </w:style>
  <w:style w:type="paragraph" w:customStyle="1" w:styleId="3AAC7FD5DA474422A9EDB61C8F9D85F8">
    <w:name w:val="3AAC7FD5DA474422A9EDB61C8F9D85F8"/>
  </w:style>
  <w:style w:type="paragraph" w:customStyle="1" w:styleId="16C3C732A8EE465B94F4CDB59A7DF32C">
    <w:name w:val="16C3C732A8EE465B94F4CDB59A7DF32C"/>
  </w:style>
  <w:style w:type="paragraph" w:customStyle="1" w:styleId="F99DF7998B994A369A366635C2C7F351">
    <w:name w:val="F99DF7998B994A369A366635C2C7F351"/>
  </w:style>
  <w:style w:type="paragraph" w:customStyle="1" w:styleId="C345F3CC9BD94F49BA6A24B3CC29D701">
    <w:name w:val="C345F3CC9BD94F49BA6A24B3CC29D701"/>
  </w:style>
  <w:style w:type="paragraph" w:customStyle="1" w:styleId="DAF88AF03BF143F5B46B3AD48416B843">
    <w:name w:val="DAF88AF03BF143F5B46B3AD48416B843"/>
  </w:style>
  <w:style w:type="paragraph" w:customStyle="1" w:styleId="ED837C0EDB4E4A28A4E527AF5018072F">
    <w:name w:val="ED837C0EDB4E4A28A4E527AF5018072F"/>
  </w:style>
  <w:style w:type="paragraph" w:customStyle="1" w:styleId="BF99417440F644239737B6FB232CC3A6">
    <w:name w:val="BF99417440F644239737B6FB232CC3A6"/>
  </w:style>
  <w:style w:type="paragraph" w:customStyle="1" w:styleId="6DA3F30EB5A24431A5BD02D36E1CF5C8">
    <w:name w:val="6DA3F30EB5A24431A5BD02D36E1CF5C8"/>
  </w:style>
  <w:style w:type="paragraph" w:customStyle="1" w:styleId="991495230A8448288B03DDDD7F5C9549">
    <w:name w:val="991495230A8448288B03DDDD7F5C9549"/>
  </w:style>
  <w:style w:type="paragraph" w:customStyle="1" w:styleId="0DF19D9D96A34189A16256E6CB444A24">
    <w:name w:val="0DF19D9D96A34189A16256E6CB444A24"/>
  </w:style>
  <w:style w:type="paragraph" w:customStyle="1" w:styleId="4116EBE3342241C3BD807B767BE287CF">
    <w:name w:val="4116EBE3342241C3BD807B767BE287CF"/>
  </w:style>
  <w:style w:type="paragraph" w:customStyle="1" w:styleId="30054639D8A94F32BD12252EDB775755">
    <w:name w:val="30054639D8A94F32BD12252EDB775755"/>
  </w:style>
  <w:style w:type="paragraph" w:customStyle="1" w:styleId="25F3580DE77C443195E7C838AEBF4391">
    <w:name w:val="25F3580DE77C443195E7C838AEBF4391"/>
  </w:style>
  <w:style w:type="paragraph" w:customStyle="1" w:styleId="137D4D5AE68548CB8DA36907EB9E8CFB">
    <w:name w:val="137D4D5AE68548CB8DA36907EB9E8CFB"/>
  </w:style>
  <w:style w:type="paragraph" w:customStyle="1" w:styleId="7EB819A1ED674D02B92F9C5BB1D87E80">
    <w:name w:val="7EB819A1ED674D02B92F9C5BB1D87E80"/>
  </w:style>
  <w:style w:type="paragraph" w:customStyle="1" w:styleId="625133BAB9D1406B8D3FB4E310C51A97">
    <w:name w:val="625133BAB9D1406B8D3FB4E310C51A97"/>
  </w:style>
  <w:style w:type="paragraph" w:customStyle="1" w:styleId="7DCDA6B5F69C483E914DF43E2D0160CB">
    <w:name w:val="7DCDA6B5F69C483E914DF43E2D0160CB"/>
  </w:style>
  <w:style w:type="paragraph" w:customStyle="1" w:styleId="1F9BD3E9B95641D993430C9CB2624051">
    <w:name w:val="1F9BD3E9B95641D993430C9CB2624051"/>
  </w:style>
  <w:style w:type="paragraph" w:customStyle="1" w:styleId="961F823C13AD46BFAB0300F0CF2A3900">
    <w:name w:val="961F823C13AD46BFAB0300F0CF2A3900"/>
  </w:style>
  <w:style w:type="paragraph" w:customStyle="1" w:styleId="A4704C468FD746A3AA3FA624CB44C8B3">
    <w:name w:val="A4704C468FD746A3AA3FA624CB44C8B3"/>
  </w:style>
  <w:style w:type="paragraph" w:customStyle="1" w:styleId="F5610AB06D5F4F4B93DEF5D4CAD6D420">
    <w:name w:val="F5610AB06D5F4F4B93DEF5D4CAD6D420"/>
  </w:style>
  <w:style w:type="paragraph" w:customStyle="1" w:styleId="C9722D01E7944F0982E1DE650635B94E">
    <w:name w:val="C9722D01E7944F0982E1DE650635B94E"/>
  </w:style>
  <w:style w:type="paragraph" w:customStyle="1" w:styleId="8FD3B902AB1B420D833AF3D73CDFD9D0">
    <w:name w:val="8FD3B902AB1B420D833AF3D73CDFD9D0"/>
  </w:style>
  <w:style w:type="paragraph" w:customStyle="1" w:styleId="2390B1A3A24A4A8BB9448DB3AA5B72F2">
    <w:name w:val="2390B1A3A24A4A8BB9448DB3AA5B72F2"/>
  </w:style>
  <w:style w:type="paragraph" w:customStyle="1" w:styleId="1BAFE76F58574DA2A0DFD113F5C96D10">
    <w:name w:val="1BAFE76F58574DA2A0DFD113F5C96D10"/>
  </w:style>
  <w:style w:type="paragraph" w:customStyle="1" w:styleId="29DF2500D17D47A581CB1A15D78F3132">
    <w:name w:val="29DF2500D17D47A581CB1A15D78F3132"/>
  </w:style>
  <w:style w:type="paragraph" w:customStyle="1" w:styleId="5E1BB6A548C3475B8B10E3C42AB2BE6B">
    <w:name w:val="5E1BB6A548C3475B8B10E3C42AB2BE6B"/>
  </w:style>
  <w:style w:type="paragraph" w:customStyle="1" w:styleId="CB66155091DC4ADAAA51E84646557AB8">
    <w:name w:val="CB66155091DC4ADAAA51E84646557AB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4626C5F891B4A79AB748964A40563D3">
    <w:name w:val="F4626C5F891B4A79AB748964A4056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2021-04-27T07:48:00Z</dcterms:created>
  <dcterms:modified xsi:type="dcterms:W3CDTF">2021-04-27T07:51:00Z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